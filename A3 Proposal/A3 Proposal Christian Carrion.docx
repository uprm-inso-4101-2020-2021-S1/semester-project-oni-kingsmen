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5109D871" w14:textId="77777777" w:rsidTr="002D24ED">
        <w:tc>
          <w:tcPr>
            <w:tcW w:w="10577" w:type="dxa"/>
            <w:vMerge w:val="restart"/>
          </w:tcPr>
          <w:p w14:paraId="44C8B1D2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625AA379" w14:textId="5B3BAC80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>Topic:</w:t>
            </w:r>
            <w:r w:rsidR="00B920EA">
              <w:rPr>
                <w:b/>
                <w:bCs/>
              </w:rPr>
              <w:t xml:space="preserve"> </w:t>
            </w:r>
            <w:r w:rsidR="000A1D93">
              <w:rPr>
                <w:b/>
                <w:bCs/>
              </w:rPr>
              <w:t>Energy/Money Saving</w:t>
            </w:r>
          </w:p>
        </w:tc>
        <w:tc>
          <w:tcPr>
            <w:tcW w:w="5172" w:type="dxa"/>
          </w:tcPr>
          <w:p w14:paraId="4A3E3F29" w14:textId="21BDFF99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B920EA">
              <w:rPr>
                <w:b/>
                <w:bCs/>
              </w:rPr>
              <w:t>August 1</w:t>
            </w:r>
            <w:r w:rsidR="009F4093">
              <w:rPr>
                <w:b/>
                <w:bCs/>
              </w:rPr>
              <w:t>9</w:t>
            </w:r>
            <w:r w:rsidR="00B920EA">
              <w:rPr>
                <w:b/>
                <w:bCs/>
              </w:rPr>
              <w:t>, 2020</w:t>
            </w:r>
          </w:p>
        </w:tc>
      </w:tr>
      <w:tr w:rsidR="00344D45" w14:paraId="42D00281" w14:textId="77777777" w:rsidTr="002D24ED">
        <w:tc>
          <w:tcPr>
            <w:tcW w:w="10577" w:type="dxa"/>
            <w:vMerge/>
          </w:tcPr>
          <w:p w14:paraId="01C14B02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6F674B0A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68B6AB21" w14:textId="33EF6A0F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0A1D93">
              <w:rPr>
                <w:b/>
                <w:bCs/>
              </w:rPr>
              <w:t>Christian Carrion</w:t>
            </w:r>
          </w:p>
        </w:tc>
      </w:tr>
    </w:tbl>
    <w:p w14:paraId="40FCEFD2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03CF508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428926C7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22A171D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6982A61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369EA1B5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7EAE67C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4C91D9C6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6A6C8060" w14:textId="77777777" w:rsidR="00857041" w:rsidRDefault="000A1D93" w:rsidP="000A1D93">
            <w:pPr>
              <w:pStyle w:val="ListParagraph"/>
              <w:numPr>
                <w:ilvl w:val="0"/>
                <w:numId w:val="11"/>
              </w:numPr>
            </w:pPr>
            <w:r>
              <w:t>Certain people are unaware on how to properly utilize their household equipment to save energy.</w:t>
            </w:r>
          </w:p>
          <w:p w14:paraId="482400CC" w14:textId="77777777" w:rsidR="000A1D93" w:rsidRDefault="000A1D93" w:rsidP="000A1D93">
            <w:pPr>
              <w:pStyle w:val="ListParagraph"/>
              <w:numPr>
                <w:ilvl w:val="0"/>
                <w:numId w:val="11"/>
              </w:numPr>
            </w:pPr>
            <w:r>
              <w:t>A huge electric bill can have a significant economic impact on a person’s funds.</w:t>
            </w:r>
          </w:p>
          <w:p w14:paraId="3263971E" w14:textId="779B3B22" w:rsidR="000A1D93" w:rsidRPr="00344D45" w:rsidRDefault="000A1D93" w:rsidP="000A1D93">
            <w:pPr>
              <w:pStyle w:val="ListParagraph"/>
              <w:numPr>
                <w:ilvl w:val="0"/>
                <w:numId w:val="11"/>
              </w:numPr>
            </w:pPr>
            <w:r>
              <w:t>Improper use of equipment can lead to faster deterioration.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1A9317E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296D91EF" w14:textId="26D600E3" w:rsidR="0035745A" w:rsidRDefault="00FB1586" w:rsidP="00FB1586">
            <w:pPr>
              <w:pStyle w:val="ListParagraph"/>
              <w:numPr>
                <w:ilvl w:val="0"/>
                <w:numId w:val="11"/>
              </w:numPr>
            </w:pPr>
            <w:r>
              <w:t>Create a program that receives data from each energy consuming device inside the household, this data states how much energy was consumed daily.</w:t>
            </w:r>
          </w:p>
          <w:p w14:paraId="50DF022B" w14:textId="77777777" w:rsidR="00FB1586" w:rsidRDefault="00FB1586" w:rsidP="00FB1586">
            <w:pPr>
              <w:pStyle w:val="ListParagraph"/>
              <w:numPr>
                <w:ilvl w:val="0"/>
                <w:numId w:val="11"/>
              </w:numPr>
            </w:pPr>
            <w:r>
              <w:t>Use the data to create a monthly report.</w:t>
            </w:r>
          </w:p>
          <w:p w14:paraId="5C6F3645" w14:textId="77777777" w:rsidR="00FB1586" w:rsidRDefault="00FB1586" w:rsidP="00FB1586">
            <w:pPr>
              <w:pStyle w:val="ListParagraph"/>
              <w:numPr>
                <w:ilvl w:val="0"/>
                <w:numId w:val="11"/>
              </w:numPr>
            </w:pPr>
            <w:r>
              <w:t>Present different alternatives to the user to help reduce energy usage.</w:t>
            </w:r>
          </w:p>
          <w:p w14:paraId="71EDD85A" w14:textId="7513E2B2" w:rsidR="00FB1586" w:rsidRDefault="00FB1586" w:rsidP="00FB1586">
            <w:pPr>
              <w:pStyle w:val="ListParagraph"/>
              <w:numPr>
                <w:ilvl w:val="0"/>
                <w:numId w:val="11"/>
              </w:numPr>
            </w:pPr>
            <w:r>
              <w:t>Show an estimate of how much money would be saved on each alternative if they were to be taken.</w:t>
            </w:r>
          </w:p>
        </w:tc>
      </w:tr>
      <w:tr w:rsidR="002D24ED" w14:paraId="20A18D2D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25C5C1F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C46C6E8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4249B495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446E79AC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70B1B10A" w14:textId="77777777" w:rsidR="00344D45" w:rsidRPr="001E5381" w:rsidRDefault="00344D45">
            <w:pPr>
              <w:rPr>
                <w:b/>
                <w:bCs/>
                <w:sz w:val="24"/>
                <w:szCs w:val="24"/>
              </w:rPr>
            </w:pPr>
            <w:r w:rsidRPr="001E5381">
              <w:rPr>
                <w:b/>
                <w:bCs/>
                <w:color w:val="FFFFFF" w:themeColor="background1"/>
                <w:sz w:val="24"/>
                <w:szCs w:val="24"/>
              </w:rPr>
              <w:t>2. Set the Target</w:t>
            </w:r>
          </w:p>
        </w:tc>
        <w:tc>
          <w:tcPr>
            <w:tcW w:w="3150" w:type="dxa"/>
          </w:tcPr>
          <w:p w14:paraId="6BE1C796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FB2C88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8C44A80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3D6AC759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0D9540DA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0904BE3E" w14:textId="27624599" w:rsidR="00344D45" w:rsidRPr="000A1D93" w:rsidRDefault="000A1D93" w:rsidP="000A1D93">
            <w:r>
              <w:t xml:space="preserve">Help users understand how to properly utilize their household equipment </w:t>
            </w:r>
            <w:r w:rsidR="00485B9C">
              <w:t xml:space="preserve">to maximize energy and cost efficiency. Reduce energy costs without sacrificing performance. </w:t>
            </w:r>
            <w:r w:rsidR="00FB1586">
              <w:t>Create</w:t>
            </w:r>
            <w:r w:rsidR="00485B9C">
              <w:t xml:space="preserve"> a monthly report </w:t>
            </w:r>
            <w:r w:rsidR="00FB1586">
              <w:t xml:space="preserve">that shows </w:t>
            </w:r>
            <w:r w:rsidR="00485B9C">
              <w:t xml:space="preserve">how much energy was consumed in the household.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603129D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EEDCC75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53C9598D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14:paraId="6E7D6723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14:paraId="5BEA9FA7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on)</w:t>
            </w:r>
          </w:p>
          <w:p w14:paraId="52FB9FE9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If the Countermeasure was not effective, why didn’t it work</w:t>
            </w:r>
          </w:p>
          <w:p w14:paraId="1A328A1C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1FE90D32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4AABF368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41A5B81E" w14:textId="77777777" w:rsidR="00344D45" w:rsidRDefault="00344D45" w:rsidP="00344D45">
            <w:r>
              <w:t>Line graph, pareto</w:t>
            </w:r>
          </w:p>
        </w:tc>
      </w:tr>
      <w:tr w:rsidR="002D24ED" w14:paraId="7CF20454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1E59887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01948C3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50932E2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1E291D1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B9D1102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03A27BBB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B716E1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999CBFE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3C337C0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07BFE47C" w14:textId="77777777" w:rsidTr="002D24ED">
        <w:tc>
          <w:tcPr>
            <w:tcW w:w="9445" w:type="dxa"/>
            <w:gridSpan w:val="2"/>
          </w:tcPr>
          <w:p w14:paraId="7F503AC6" w14:textId="13E763C4" w:rsidR="00EB1209" w:rsidRPr="00485B9C" w:rsidRDefault="00485B9C" w:rsidP="00EB1209">
            <w:pPr>
              <w:pStyle w:val="ListParagraph"/>
              <w:numPr>
                <w:ilvl w:val="0"/>
                <w:numId w:val="6"/>
              </w:numPr>
            </w:pPr>
            <w:r w:rsidRPr="00485B9C">
              <w:t>Electrical equipment manufacturers prioritize performance over energy efficiency.</w:t>
            </w:r>
          </w:p>
          <w:p w14:paraId="52EC6339" w14:textId="77777777" w:rsidR="00EB1209" w:rsidRPr="00485B9C" w:rsidRDefault="00485B9C" w:rsidP="00485B9C">
            <w:pPr>
              <w:pStyle w:val="ListParagraph"/>
              <w:numPr>
                <w:ilvl w:val="0"/>
                <w:numId w:val="6"/>
              </w:numPr>
            </w:pPr>
            <w:r w:rsidRPr="00485B9C">
              <w:t>Users are clueless on how to operate these devices to their best energy-saving potential.</w:t>
            </w:r>
          </w:p>
          <w:p w14:paraId="7F564C6F" w14:textId="2E9A9B15" w:rsidR="00485B9C" w:rsidRPr="00485B9C" w:rsidRDefault="00485B9C" w:rsidP="00485B9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85B9C">
              <w:t>As households get more modern,</w:t>
            </w:r>
            <w:r w:rsidR="00FB1586">
              <w:t xml:space="preserve"> electrical energy will be more utilized</w:t>
            </w:r>
            <w:r w:rsidRPr="00485B9C">
              <w:t>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CBF3B75" w14:textId="77777777" w:rsidR="00344D45" w:rsidRDefault="00344D45"/>
        </w:tc>
        <w:tc>
          <w:tcPr>
            <w:tcW w:w="9946" w:type="dxa"/>
            <w:gridSpan w:val="2"/>
          </w:tcPr>
          <w:p w14:paraId="3F58B82B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499E1A18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14:paraId="515BE7B4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14:paraId="4DD4CE30" w14:textId="77777777" w:rsidR="00344D45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14:paraId="77F6F38E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57EA92E8" w14:textId="77777777" w:rsidR="00B16A61" w:rsidRDefault="00B16A61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5D12C617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34464B34" w14:textId="77777777" w:rsidR="00344D45" w:rsidRDefault="00B16A61" w:rsidP="00344D45">
            <w:r>
              <w:t>Standard Operating Procedures</w:t>
            </w:r>
          </w:p>
        </w:tc>
      </w:tr>
    </w:tbl>
    <w:p w14:paraId="67AD0D4F" w14:textId="77777777" w:rsidR="00B16A61" w:rsidRDefault="00B16A61"/>
    <w:p w14:paraId="74E48C9A" w14:textId="27A82919" w:rsidR="00B16A61" w:rsidRDefault="00B16A61" w:rsidP="00B16A61">
      <w:pPr>
        <w:jc w:val="right"/>
      </w:pP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3B26"/>
    <w:multiLevelType w:val="hybridMultilevel"/>
    <w:tmpl w:val="D4B2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307B"/>
    <w:multiLevelType w:val="hybridMultilevel"/>
    <w:tmpl w:val="2530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7601"/>
    <w:multiLevelType w:val="hybridMultilevel"/>
    <w:tmpl w:val="611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44036"/>
    <w:multiLevelType w:val="hybridMultilevel"/>
    <w:tmpl w:val="29FE50B0"/>
    <w:lvl w:ilvl="0" w:tplc="D2885B8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E864D51"/>
    <w:multiLevelType w:val="hybridMultilevel"/>
    <w:tmpl w:val="CD80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5D07"/>
    <w:multiLevelType w:val="hybridMultilevel"/>
    <w:tmpl w:val="FC34ECBA"/>
    <w:lvl w:ilvl="0" w:tplc="D2885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2979D9"/>
    <w:multiLevelType w:val="hybridMultilevel"/>
    <w:tmpl w:val="ADF6596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8D"/>
    <w:rsid w:val="000500F3"/>
    <w:rsid w:val="0008081F"/>
    <w:rsid w:val="000A1D93"/>
    <w:rsid w:val="001E5381"/>
    <w:rsid w:val="002D24ED"/>
    <w:rsid w:val="00344D45"/>
    <w:rsid w:val="0035745A"/>
    <w:rsid w:val="00360D8D"/>
    <w:rsid w:val="00485B9C"/>
    <w:rsid w:val="006F1A73"/>
    <w:rsid w:val="0077187C"/>
    <w:rsid w:val="00857041"/>
    <w:rsid w:val="009F4093"/>
    <w:rsid w:val="00B16A61"/>
    <w:rsid w:val="00B920EA"/>
    <w:rsid w:val="00EB1209"/>
    <w:rsid w:val="00FB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E135"/>
  <w15:chartTrackingRefBased/>
  <w15:docId w15:val="{C02236CA-D099-4FDB-B6D6-F369AF35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l\Downloads\A3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 (2)</Template>
  <TotalTime>10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.</dc:creator>
  <cp:keywords/>
  <dc:description/>
  <cp:lastModifiedBy>Christian Carrion</cp:lastModifiedBy>
  <cp:revision>3</cp:revision>
  <dcterms:created xsi:type="dcterms:W3CDTF">2020-08-19T03:25:00Z</dcterms:created>
  <dcterms:modified xsi:type="dcterms:W3CDTF">2020-08-19T17:55:00Z</dcterms:modified>
</cp:coreProperties>
</file>
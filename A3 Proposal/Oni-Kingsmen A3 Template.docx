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7"/>
        <w:gridCol w:w="5172"/>
        <w:gridCol w:w="5172"/>
      </w:tblGrid>
      <w:tr w:rsidR="00344D45" w14:paraId="5DC0DFA8" w14:textId="77777777" w:rsidTr="002D24ED">
        <w:tc>
          <w:tcPr>
            <w:tcW w:w="10577" w:type="dxa"/>
            <w:vMerge w:val="restart"/>
          </w:tcPr>
          <w:p w14:paraId="289D1306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0000"/>
                <w:sz w:val="32"/>
                <w:szCs w:val="32"/>
              </w:rPr>
              <w:t>Problem Solving (A3) Report</w:t>
            </w:r>
          </w:p>
        </w:tc>
        <w:tc>
          <w:tcPr>
            <w:tcW w:w="5172" w:type="dxa"/>
          </w:tcPr>
          <w:p w14:paraId="2CEFA0F3" w14:textId="1D99AF48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Topic: </w:t>
            </w:r>
            <w:r w:rsidR="00C05448">
              <w:t>Password Generator/Storage</w:t>
            </w:r>
          </w:p>
        </w:tc>
        <w:tc>
          <w:tcPr>
            <w:tcW w:w="5172" w:type="dxa"/>
          </w:tcPr>
          <w:p w14:paraId="7FFE66F6" w14:textId="00973223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  <w:r w:rsidR="00C05448">
              <w:t>8/19/20</w:t>
            </w:r>
          </w:p>
        </w:tc>
      </w:tr>
      <w:tr w:rsidR="00344D45" w14:paraId="16F69B4D" w14:textId="77777777" w:rsidTr="002D24ED">
        <w:tc>
          <w:tcPr>
            <w:tcW w:w="10577" w:type="dxa"/>
            <w:vMerge/>
          </w:tcPr>
          <w:p w14:paraId="4B510646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7E6A87E3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57EC1536" w14:textId="3CF25C15" w:rsidR="00344D45" w:rsidRDefault="00307570">
            <w:pPr>
              <w:rPr>
                <w:b/>
                <w:bCs/>
              </w:rPr>
            </w:pPr>
            <w:r>
              <w:rPr>
                <w:b/>
                <w:bCs/>
              </w:rPr>
              <w:t>Contrib</w:t>
            </w:r>
            <w:bookmarkStart w:id="0" w:name="_GoBack"/>
            <w:bookmarkEnd w:id="0"/>
            <w:r>
              <w:rPr>
                <w:b/>
                <w:bCs/>
              </w:rPr>
              <w:t>utors</w:t>
            </w:r>
            <w:r w:rsidR="00344D45">
              <w:rPr>
                <w:b/>
                <w:bCs/>
              </w:rPr>
              <w:t xml:space="preserve">: </w:t>
            </w:r>
            <w:r>
              <w:t>Oni-</w:t>
            </w:r>
            <w:proofErr w:type="spellStart"/>
            <w:r>
              <w:t>Kingsmen</w:t>
            </w:r>
            <w:proofErr w:type="spellEnd"/>
          </w:p>
        </w:tc>
      </w:tr>
    </w:tbl>
    <w:p w14:paraId="0DB094EB" w14:textId="77777777" w:rsidR="00344D45" w:rsidRDefault="00344D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150"/>
        <w:gridCol w:w="1530"/>
        <w:gridCol w:w="6840"/>
        <w:gridCol w:w="3106"/>
      </w:tblGrid>
      <w:tr w:rsidR="00344D45" w14:paraId="641600EE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4A4DBAD6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1. Identify a Problem</w:t>
            </w:r>
          </w:p>
        </w:tc>
        <w:tc>
          <w:tcPr>
            <w:tcW w:w="3150" w:type="dxa"/>
          </w:tcPr>
          <w:p w14:paraId="230577D0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3D238C3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52D84E48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4. Propose &amp; Implement Countermeasures</w:t>
            </w:r>
          </w:p>
        </w:tc>
        <w:tc>
          <w:tcPr>
            <w:tcW w:w="3106" w:type="dxa"/>
          </w:tcPr>
          <w:p w14:paraId="4F3FF7E6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PLAN/DO</w:t>
            </w:r>
          </w:p>
        </w:tc>
      </w:tr>
      <w:tr w:rsidR="00344D45" w14:paraId="19F3A89C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460F09C5" w14:textId="77777777" w:rsidR="00C05448" w:rsidRDefault="00C05448" w:rsidP="00C05448">
            <w:pPr>
              <w:pStyle w:val="ListParagraph"/>
              <w:numPr>
                <w:ilvl w:val="1"/>
                <w:numId w:val="6"/>
              </w:numPr>
            </w:pPr>
            <w:r>
              <w:t>The standard for storage of passwords is having a document or paper with all the credentials inside.</w:t>
            </w:r>
          </w:p>
          <w:p w14:paraId="66FA5E56" w14:textId="1A6CE461" w:rsidR="00344D45" w:rsidRDefault="00BC5F61" w:rsidP="00BC5F61">
            <w:pPr>
              <w:pStyle w:val="ListParagraph"/>
              <w:numPr>
                <w:ilvl w:val="1"/>
                <w:numId w:val="6"/>
              </w:numPr>
            </w:pPr>
            <w:r>
              <w:t>It would be more ideal to have access to the passwords in more than one device</w:t>
            </w:r>
            <w:r w:rsidR="003926CD">
              <w:t xml:space="preserve">. </w:t>
            </w:r>
          </w:p>
          <w:p w14:paraId="6CE793D4" w14:textId="46660F9B" w:rsidR="00BC5F61" w:rsidRDefault="003926CD" w:rsidP="00BC5F61">
            <w:pPr>
              <w:pStyle w:val="ListParagraph"/>
              <w:numPr>
                <w:ilvl w:val="1"/>
                <w:numId w:val="6"/>
              </w:numPr>
            </w:pPr>
            <w:r>
              <w:t>It’s</w:t>
            </w:r>
            <w:r w:rsidR="00BC5F61">
              <w:t xml:space="preserve"> hard to keep track of passwords for every website/account</w:t>
            </w:r>
          </w:p>
          <w:p w14:paraId="613A89C6" w14:textId="6E5AE9A0" w:rsidR="00BC5F61" w:rsidRPr="00344D45" w:rsidRDefault="00BC5F61" w:rsidP="00BC5F61">
            <w:pPr>
              <w:pStyle w:val="ListParagraph"/>
              <w:numPr>
                <w:ilvl w:val="1"/>
                <w:numId w:val="6"/>
              </w:numPr>
            </w:pPr>
            <w:r>
              <w:t>Even if the user uses only one password some websites require an increase in complexity to their password which leads to forgetfulness of the password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DC4587C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40FD1439" w14:textId="1C184878" w:rsidR="00344D45" w:rsidRDefault="00E521EC" w:rsidP="00FA2EE8">
            <w:pPr>
              <w:pStyle w:val="ListParagraph"/>
              <w:numPr>
                <w:ilvl w:val="1"/>
                <w:numId w:val="6"/>
              </w:numPr>
            </w:pPr>
            <w:r>
              <w:t xml:space="preserve">Create a program/application where the storage of usernames and passwords can be accessed immediately through a computer. </w:t>
            </w:r>
          </w:p>
          <w:p w14:paraId="09A563AC" w14:textId="0212E858" w:rsidR="00FA2EE8" w:rsidRDefault="00FA2EE8" w:rsidP="00FA2EE8">
            <w:pPr>
              <w:pStyle w:val="ListParagraph"/>
              <w:numPr>
                <w:ilvl w:val="1"/>
                <w:numId w:val="6"/>
              </w:numPr>
            </w:pPr>
            <w:r>
              <w:t>Create an application that stores all passwords behind one master password</w:t>
            </w:r>
          </w:p>
          <w:p w14:paraId="2A682C0C" w14:textId="70B1BD29" w:rsidR="00FA2EE8" w:rsidRDefault="00FA2EE8" w:rsidP="00FA2EE8">
            <w:pPr>
              <w:pStyle w:val="ListParagraph"/>
              <w:numPr>
                <w:ilvl w:val="2"/>
                <w:numId w:val="6"/>
              </w:numPr>
            </w:pPr>
            <w:r>
              <w:t>The master password would have limited tries.</w:t>
            </w:r>
          </w:p>
          <w:p w14:paraId="23FB7DB9" w14:textId="7DD33B42" w:rsidR="00E521EC" w:rsidRDefault="00FA2EE8" w:rsidP="00FA2EE8">
            <w:pPr>
              <w:pStyle w:val="ListParagraph"/>
              <w:numPr>
                <w:ilvl w:val="1"/>
                <w:numId w:val="6"/>
              </w:numPr>
            </w:pPr>
            <w:r>
              <w:t>Having security questions that would not be case sensitive.</w:t>
            </w:r>
          </w:p>
          <w:p w14:paraId="2B9558BA" w14:textId="48BBC78C" w:rsidR="00FA2EE8" w:rsidRDefault="00FA2EE8" w:rsidP="00FA2EE8">
            <w:pPr>
              <w:pStyle w:val="ListParagraph"/>
              <w:numPr>
                <w:ilvl w:val="1"/>
                <w:numId w:val="6"/>
              </w:numPr>
            </w:pPr>
            <w:r>
              <w:t>Having an encryption on each password stored.</w:t>
            </w:r>
          </w:p>
          <w:p w14:paraId="66E3161B" w14:textId="7C737E97" w:rsidR="007F3BAF" w:rsidRDefault="007F3BAF" w:rsidP="00FA2EE8">
            <w:pPr>
              <w:pStyle w:val="ListParagraph"/>
              <w:numPr>
                <w:ilvl w:val="1"/>
                <w:numId w:val="6"/>
              </w:numPr>
            </w:pPr>
            <w:r>
              <w:t>Having each password with different layers of security.</w:t>
            </w:r>
          </w:p>
          <w:p w14:paraId="75CC505A" w14:textId="138260D6" w:rsidR="007F3BAF" w:rsidRDefault="007F3BAF" w:rsidP="007F3BAF">
            <w:pPr>
              <w:pStyle w:val="ListParagraph"/>
              <w:numPr>
                <w:ilvl w:val="2"/>
                <w:numId w:val="6"/>
              </w:numPr>
            </w:pPr>
            <w:r>
              <w:t>User chooses the level of security of each password.</w:t>
            </w:r>
          </w:p>
          <w:p w14:paraId="1011E7BB" w14:textId="38440188" w:rsidR="00FA2EE8" w:rsidRDefault="00FA2EE8" w:rsidP="00FA2EE8">
            <w:pPr>
              <w:pStyle w:val="ListParagraph"/>
              <w:ind w:left="1080"/>
            </w:pPr>
          </w:p>
        </w:tc>
      </w:tr>
      <w:tr w:rsidR="002D24ED" w14:paraId="6432E415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33981A93" w14:textId="77777777" w:rsidR="002D24ED" w:rsidRPr="00344D45" w:rsidRDefault="002D24ED" w:rsidP="00FA2EE8">
            <w:pPr>
              <w:ind w:left="720"/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D405231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579E0501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0734DD40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0F64E8FA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2. Set the Target</w:t>
            </w:r>
          </w:p>
        </w:tc>
        <w:tc>
          <w:tcPr>
            <w:tcW w:w="3150" w:type="dxa"/>
          </w:tcPr>
          <w:p w14:paraId="2D4A6F27" w14:textId="77777777" w:rsidR="00344D45" w:rsidRDefault="00344D45" w:rsidP="00344D45">
            <w:pPr>
              <w:jc w:val="right"/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B96E4B7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06D10724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5. Check/Evaluate</w:t>
            </w:r>
          </w:p>
        </w:tc>
        <w:tc>
          <w:tcPr>
            <w:tcW w:w="3106" w:type="dxa"/>
          </w:tcPr>
          <w:p w14:paraId="1C0BAE92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344D45" w14:paraId="4015A19E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486210AB" w14:textId="77777777" w:rsidR="00C05448" w:rsidRDefault="00C05448" w:rsidP="00C05448">
            <w:pPr>
              <w:pStyle w:val="ListParagraph"/>
              <w:numPr>
                <w:ilvl w:val="1"/>
                <w:numId w:val="5"/>
              </w:numPr>
            </w:pPr>
            <w:r>
              <w:t>Create an application that stores all passwords behind one master password</w:t>
            </w:r>
          </w:p>
          <w:p w14:paraId="75264503" w14:textId="77777777" w:rsidR="00C05448" w:rsidRDefault="00C05448" w:rsidP="00C05448">
            <w:pPr>
              <w:pStyle w:val="ListParagraph"/>
              <w:numPr>
                <w:ilvl w:val="2"/>
                <w:numId w:val="5"/>
              </w:numPr>
            </w:pPr>
            <w:r>
              <w:t>The master password could also be fingerprint or face scanner</w:t>
            </w:r>
          </w:p>
          <w:p w14:paraId="58327C93" w14:textId="547178AF" w:rsidR="00C05448" w:rsidRDefault="00C05448" w:rsidP="00C05448">
            <w:pPr>
              <w:pStyle w:val="ListParagraph"/>
              <w:numPr>
                <w:ilvl w:val="1"/>
                <w:numId w:val="5"/>
              </w:numPr>
            </w:pPr>
            <w:r>
              <w:t xml:space="preserve">Have it work on multiplatform to allow access to copy paste codes that might be complicated to </w:t>
            </w:r>
            <w:proofErr w:type="gramStart"/>
            <w:r>
              <w:t>write</w:t>
            </w:r>
            <w:r w:rsidR="003926CD">
              <w:t>.</w:t>
            </w:r>
            <w:proofErr w:type="gramEnd"/>
          </w:p>
          <w:p w14:paraId="23E1F03E" w14:textId="202FC770" w:rsidR="00C05448" w:rsidRDefault="00C05448" w:rsidP="00C05448">
            <w:pPr>
              <w:pStyle w:val="ListParagraph"/>
              <w:numPr>
                <w:ilvl w:val="1"/>
                <w:numId w:val="5"/>
              </w:numPr>
            </w:pPr>
            <w:r>
              <w:t xml:space="preserve">Have it also generate scrambled passwords that are hard to </w:t>
            </w:r>
            <w:proofErr w:type="gramStart"/>
            <w:r>
              <w:t>guess</w:t>
            </w:r>
            <w:r w:rsidR="003926CD">
              <w:t>.</w:t>
            </w:r>
            <w:proofErr w:type="gramEnd"/>
          </w:p>
          <w:p w14:paraId="2DCA3006" w14:textId="77777777" w:rsidR="00C05448" w:rsidRDefault="00C05448" w:rsidP="00C05448">
            <w:pPr>
              <w:pStyle w:val="ListParagraph"/>
              <w:numPr>
                <w:ilvl w:val="2"/>
                <w:numId w:val="5"/>
              </w:numPr>
            </w:pPr>
            <w:r>
              <w:t>Could also take a password as an input and return it encrypted with a key</w:t>
            </w:r>
          </w:p>
          <w:p w14:paraId="2B7B12B7" w14:textId="77A16480" w:rsidR="00344D45" w:rsidRDefault="00344D45" w:rsidP="00344D45"/>
        </w:tc>
        <w:tc>
          <w:tcPr>
            <w:tcW w:w="1530" w:type="dxa"/>
            <w:tcBorders>
              <w:top w:val="nil"/>
              <w:bottom w:val="nil"/>
            </w:tcBorders>
          </w:tcPr>
          <w:p w14:paraId="2B89B7D2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0A06C078" w14:textId="77777777" w:rsidR="00E521EC" w:rsidRDefault="00E521EC" w:rsidP="00E521EC">
            <w:r>
              <w:rPr>
                <w:rFonts w:ascii="Helvetica Neue" w:hAnsi="Helvetica Neue"/>
                <w:color w:val="DCDDDE"/>
              </w:rPr>
              <w:t>What will be my/our criterion to know that it worked?</w:t>
            </w:r>
          </w:p>
          <w:p w14:paraId="4628669A" w14:textId="20583C1E" w:rsidR="00E521EC" w:rsidRDefault="00FA2EE8" w:rsidP="00344D45">
            <w:pPr>
              <w:pStyle w:val="ListParagraph"/>
              <w:numPr>
                <w:ilvl w:val="0"/>
                <w:numId w:val="2"/>
              </w:numPr>
            </w:pPr>
            <w:r>
              <w:t>Having various tests that the encryption has worked</w:t>
            </w:r>
          </w:p>
          <w:p w14:paraId="74070D48" w14:textId="51304E63" w:rsidR="00FA2EE8" w:rsidRDefault="007F3BAF" w:rsidP="00344D45">
            <w:pPr>
              <w:pStyle w:val="ListParagraph"/>
              <w:numPr>
                <w:ilvl w:val="0"/>
                <w:numId w:val="2"/>
              </w:numPr>
            </w:pPr>
            <w:r>
              <w:t>With each test check that each password was stored correctly and securely</w:t>
            </w:r>
          </w:p>
          <w:p w14:paraId="7654972A" w14:textId="1D3155A7" w:rsidR="007F3BAF" w:rsidRDefault="007F3BAF" w:rsidP="00344D45">
            <w:pPr>
              <w:pStyle w:val="ListParagraph"/>
              <w:numPr>
                <w:ilvl w:val="0"/>
                <w:numId w:val="2"/>
              </w:numPr>
            </w:pPr>
            <w:r>
              <w:t xml:space="preserve">Troubleshooting the master password interface to prevent unintended access </w:t>
            </w:r>
          </w:p>
          <w:p w14:paraId="40320719" w14:textId="77777777" w:rsidR="00E521EC" w:rsidRDefault="00E521EC" w:rsidP="00E521EC">
            <w:r>
              <w:rPr>
                <w:rFonts w:ascii="Helvetica Neue" w:hAnsi="Helvetica Neue"/>
                <w:color w:val="DCDDDE"/>
              </w:rPr>
              <w:t>In which ways could it fail to be effective?</w:t>
            </w:r>
          </w:p>
          <w:p w14:paraId="500D7262" w14:textId="37B8FC32" w:rsidR="00344D45" w:rsidRDefault="007F3BAF" w:rsidP="00344D45">
            <w:pPr>
              <w:pStyle w:val="ListParagraph"/>
              <w:numPr>
                <w:ilvl w:val="0"/>
                <w:numId w:val="2"/>
              </w:numPr>
            </w:pPr>
            <w:r>
              <w:t>Passwords not safely secured</w:t>
            </w:r>
          </w:p>
          <w:p w14:paraId="25F54393" w14:textId="04921BD9" w:rsidR="007F3BAF" w:rsidRDefault="007F3BAF" w:rsidP="007F3BAF">
            <w:pPr>
              <w:pStyle w:val="ListParagraph"/>
              <w:numPr>
                <w:ilvl w:val="0"/>
                <w:numId w:val="2"/>
              </w:numPr>
            </w:pPr>
            <w:r>
              <w:t>Encryption system bugged</w:t>
            </w:r>
          </w:p>
          <w:p w14:paraId="31C3D02A" w14:textId="7442FB9E" w:rsidR="00344D45" w:rsidRDefault="00344D45" w:rsidP="00344D45"/>
        </w:tc>
      </w:tr>
      <w:tr w:rsidR="002D24ED" w14:paraId="7A2F7B2A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18E5F362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8B6A6EE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222ED85F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6364963B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0A95057A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3. Analyze the Causes</w:t>
            </w:r>
          </w:p>
        </w:tc>
        <w:tc>
          <w:tcPr>
            <w:tcW w:w="3150" w:type="dxa"/>
          </w:tcPr>
          <w:p w14:paraId="11FFDFAE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034DF32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2763317F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6. Act and/or Standardize</w:t>
            </w:r>
          </w:p>
        </w:tc>
        <w:tc>
          <w:tcPr>
            <w:tcW w:w="3106" w:type="dxa"/>
          </w:tcPr>
          <w:p w14:paraId="236E8EAF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</w:tr>
      <w:tr w:rsidR="00344D45" w14:paraId="63941400" w14:textId="77777777" w:rsidTr="002D24ED">
        <w:tc>
          <w:tcPr>
            <w:tcW w:w="9445" w:type="dxa"/>
            <w:gridSpan w:val="2"/>
          </w:tcPr>
          <w:p w14:paraId="17F2651B" w14:textId="00A9EB88" w:rsidR="00BC5F61" w:rsidRDefault="00BC5F61" w:rsidP="00BC5F61">
            <w:pPr>
              <w:pStyle w:val="ListParagraph"/>
              <w:numPr>
                <w:ilvl w:val="1"/>
                <w:numId w:val="6"/>
              </w:numPr>
            </w:pPr>
            <w:r>
              <w:t>The problem comes from losing or forgetting the location of the paper or document or just making sure the passwords are kept in a secure place that only you have access to.</w:t>
            </w:r>
          </w:p>
          <w:p w14:paraId="11BD7443" w14:textId="2946F6F2" w:rsidR="00BC5F61" w:rsidRDefault="00BC5F61" w:rsidP="00BC5F61">
            <w:pPr>
              <w:pStyle w:val="ListParagraph"/>
              <w:numPr>
                <w:ilvl w:val="1"/>
                <w:numId w:val="6"/>
              </w:numPr>
            </w:pPr>
            <w:r>
              <w:t>The paper or document that stores the password could not be with you</w:t>
            </w:r>
          </w:p>
          <w:p w14:paraId="67E162AE" w14:textId="46DFE146" w:rsidR="004D545B" w:rsidRDefault="004D545B" w:rsidP="004D545B">
            <w:pPr>
              <w:pStyle w:val="ListParagraph"/>
              <w:numPr>
                <w:ilvl w:val="1"/>
                <w:numId w:val="6"/>
              </w:numPr>
            </w:pPr>
            <w:r>
              <w:t>Can generate extremely complex passwords for websites that deny one that you input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C9399A2" w14:textId="77777777" w:rsidR="00344D45" w:rsidRDefault="00344D45"/>
        </w:tc>
        <w:tc>
          <w:tcPr>
            <w:tcW w:w="9946" w:type="dxa"/>
            <w:gridSpan w:val="2"/>
          </w:tcPr>
          <w:p w14:paraId="101B60E6" w14:textId="5DC41835" w:rsidR="003926CD" w:rsidRDefault="007F3BAF" w:rsidP="007F3BAF">
            <w:pPr>
              <w:pStyle w:val="ListParagraph"/>
              <w:numPr>
                <w:ilvl w:val="0"/>
                <w:numId w:val="7"/>
              </w:numPr>
            </w:pPr>
            <w:r>
              <w:t xml:space="preserve">The system would be optimized in a way that the encryption </w:t>
            </w:r>
            <w:r w:rsidR="003926CD">
              <w:t xml:space="preserve">method </w:t>
            </w:r>
            <w:r>
              <w:t xml:space="preserve">of passwords </w:t>
            </w:r>
            <w:r w:rsidR="003926CD">
              <w:t>is</w:t>
            </w:r>
            <w:r>
              <w:t xml:space="preserve"> </w:t>
            </w:r>
            <w:r w:rsidR="003926CD">
              <w:t xml:space="preserve">changed frequently to prevent the theft of data. </w:t>
            </w:r>
          </w:p>
          <w:p w14:paraId="31494976" w14:textId="138659FF" w:rsidR="00344D45" w:rsidRDefault="003926CD" w:rsidP="003926CD">
            <w:pPr>
              <w:pStyle w:val="ListParagraph"/>
              <w:numPr>
                <w:ilvl w:val="0"/>
                <w:numId w:val="7"/>
              </w:numPr>
            </w:pPr>
            <w:r>
              <w:t xml:space="preserve">Frequently have maintenance of the software to secure the storage of data. </w:t>
            </w:r>
            <w:r>
              <w:br/>
            </w:r>
          </w:p>
        </w:tc>
      </w:tr>
    </w:tbl>
    <w:p w14:paraId="42D01F90" w14:textId="77777777" w:rsidR="00B16A61" w:rsidRDefault="00B16A61"/>
    <w:sectPr w:rsidR="00B16A61" w:rsidSect="00344D4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35E58"/>
    <w:multiLevelType w:val="hybridMultilevel"/>
    <w:tmpl w:val="459019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F47B18"/>
    <w:multiLevelType w:val="hybridMultilevel"/>
    <w:tmpl w:val="552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660F9"/>
    <w:multiLevelType w:val="hybridMultilevel"/>
    <w:tmpl w:val="EF22AE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91214D"/>
    <w:multiLevelType w:val="hybridMultilevel"/>
    <w:tmpl w:val="60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634ED"/>
    <w:multiLevelType w:val="hybridMultilevel"/>
    <w:tmpl w:val="59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D2CB1"/>
    <w:multiLevelType w:val="hybridMultilevel"/>
    <w:tmpl w:val="876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172B3"/>
    <w:multiLevelType w:val="hybridMultilevel"/>
    <w:tmpl w:val="35CA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48"/>
    <w:rsid w:val="0008081F"/>
    <w:rsid w:val="002D24ED"/>
    <w:rsid w:val="00307570"/>
    <w:rsid w:val="00344D45"/>
    <w:rsid w:val="003926CD"/>
    <w:rsid w:val="004D545B"/>
    <w:rsid w:val="007F3BAF"/>
    <w:rsid w:val="00B16A61"/>
    <w:rsid w:val="00BC5F61"/>
    <w:rsid w:val="00C05448"/>
    <w:rsid w:val="00C901AD"/>
    <w:rsid w:val="00E521EC"/>
    <w:rsid w:val="00FA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FD77"/>
  <w15:chartTrackingRefBased/>
  <w15:docId w15:val="{F531EDFD-5615-4F79-B370-87197DF5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1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elel\Desktop\Clases\inso\A3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C:\Users\lelel\Desktop\Clases\inso\A3 Template.dotx</Template>
  <TotalTime>61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R. Carrion</dc:creator>
  <cp:keywords/>
  <dc:description/>
  <cp:lastModifiedBy>FABIAN J MATOS-GIERBOLINI</cp:lastModifiedBy>
  <cp:revision>6</cp:revision>
  <dcterms:created xsi:type="dcterms:W3CDTF">2020-08-19T01:18:00Z</dcterms:created>
  <dcterms:modified xsi:type="dcterms:W3CDTF">2020-08-24T22:31:00Z</dcterms:modified>
</cp:coreProperties>
</file>
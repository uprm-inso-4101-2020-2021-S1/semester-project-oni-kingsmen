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DC0DFA8" w14:textId="77777777" w:rsidTr="002D24ED">
        <w:tc>
          <w:tcPr>
            <w:tcW w:w="10577" w:type="dxa"/>
            <w:vMerge w:val="restart"/>
          </w:tcPr>
          <w:p w14:paraId="289D130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2CEFA0F3" w14:textId="1D99AF48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C05448">
              <w:t>Password Generator/Storage</w:t>
            </w:r>
          </w:p>
        </w:tc>
        <w:tc>
          <w:tcPr>
            <w:tcW w:w="5172" w:type="dxa"/>
          </w:tcPr>
          <w:p w14:paraId="7FFE66F6" w14:textId="0097322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C05448">
              <w:t>8/19/20</w:t>
            </w:r>
          </w:p>
        </w:tc>
      </w:tr>
      <w:tr w:rsidR="00344D45" w14:paraId="16F69B4D" w14:textId="77777777" w:rsidTr="002D24ED">
        <w:tc>
          <w:tcPr>
            <w:tcW w:w="10577" w:type="dxa"/>
            <w:vMerge/>
          </w:tcPr>
          <w:p w14:paraId="4B51064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7E6A87E3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57EC1536" w14:textId="7D43BD29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C05448">
              <w:t>Francisco R. Carrion Maldonado</w:t>
            </w:r>
          </w:p>
        </w:tc>
      </w:tr>
    </w:tbl>
    <w:p w14:paraId="0DB094EB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641600E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A4DBAD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30577D0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3D238C3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2D84E48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4F3FF7E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19F3A89C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60F09C5" w14:textId="77777777" w:rsidR="00C05448" w:rsidRDefault="00C05448" w:rsidP="00C05448">
            <w:pPr>
              <w:pStyle w:val="ListParagraph"/>
              <w:numPr>
                <w:ilvl w:val="1"/>
                <w:numId w:val="6"/>
              </w:numPr>
            </w:pPr>
            <w:r>
              <w:t>The standard for storage of passwords is having a document or paper with all the credentials inside.</w:t>
            </w:r>
          </w:p>
          <w:p w14:paraId="66FA5E56" w14:textId="77777777" w:rsidR="00344D45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It would be more ideal to have access to the passwords in more than one device so a word document</w:t>
            </w:r>
          </w:p>
          <w:p w14:paraId="6CE793D4" w14:textId="77777777" w:rsidR="00BC5F61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Its hard to keep track of passwords for every website/account</w:t>
            </w:r>
          </w:p>
          <w:p w14:paraId="613A89C6" w14:textId="6E5AE9A0" w:rsidR="00BC5F61" w:rsidRPr="00344D45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Even if the user uses only one password some websites require an increase in complexity to their password which leads to forgetfulness of the password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DC4587C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10834193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1677648B" w14:textId="77777777" w:rsidR="00344D45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What countermeasures are most likely to eliminate the Root Cause?</w:t>
            </w:r>
          </w:p>
          <w:p w14:paraId="7D58EE8D" w14:textId="77777777" w:rsidR="00344D45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Which countermeasures are most feasible and effective; likely to cause the least impact; what is the cost, difficulty?</w:t>
            </w:r>
          </w:p>
          <w:p w14:paraId="57C4910E" w14:textId="77777777" w:rsidR="00344D45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Can I select the countermeasures that will achieve my targets?</w:t>
            </w:r>
          </w:p>
          <w:p w14:paraId="2AFDAD6A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60F2817D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Countermeasures and why they were selected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25E8B46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1011E7BB" w14:textId="77777777" w:rsidR="00344D45" w:rsidRDefault="00344D45" w:rsidP="00344D45">
            <w:r>
              <w:t>Countermeasures Matrix</w:t>
            </w:r>
          </w:p>
        </w:tc>
      </w:tr>
      <w:tr w:rsidR="002D24ED" w14:paraId="6432E415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3981A93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D40523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579E050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734DD4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F64E8FA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2D4A6F27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B96E4B7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6D10724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1C0BAE9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4015A19E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86210AB" w14:textId="77777777" w:rsidR="00C05448" w:rsidRDefault="00C05448" w:rsidP="00C05448">
            <w:pPr>
              <w:pStyle w:val="ListParagraph"/>
              <w:numPr>
                <w:ilvl w:val="1"/>
                <w:numId w:val="5"/>
              </w:numPr>
            </w:pPr>
            <w:r>
              <w:t>Create an application that stores all passwords behind one master password</w:t>
            </w:r>
          </w:p>
          <w:p w14:paraId="75264503" w14:textId="77777777" w:rsidR="00C05448" w:rsidRDefault="00C05448" w:rsidP="00C05448">
            <w:pPr>
              <w:pStyle w:val="ListParagraph"/>
              <w:numPr>
                <w:ilvl w:val="2"/>
                <w:numId w:val="5"/>
              </w:numPr>
            </w:pPr>
            <w:r>
              <w:t>The master password could also be fingerprint or face scanner</w:t>
            </w:r>
          </w:p>
          <w:p w14:paraId="58327C93" w14:textId="77777777" w:rsidR="00C05448" w:rsidRDefault="00C05448" w:rsidP="00C05448">
            <w:pPr>
              <w:pStyle w:val="ListParagraph"/>
              <w:numPr>
                <w:ilvl w:val="1"/>
                <w:numId w:val="5"/>
              </w:numPr>
            </w:pPr>
            <w:r>
              <w:t>Have it work on multiplatform to allow access to copy paste codes that might be complicated to write</w:t>
            </w:r>
          </w:p>
          <w:p w14:paraId="23E1F03E" w14:textId="77777777" w:rsidR="00C05448" w:rsidRDefault="00C05448" w:rsidP="00C05448">
            <w:pPr>
              <w:pStyle w:val="ListParagraph"/>
              <w:numPr>
                <w:ilvl w:val="1"/>
                <w:numId w:val="5"/>
              </w:numPr>
            </w:pPr>
            <w:r>
              <w:t>Have it also generate scrambled passwords that are hard to guess</w:t>
            </w:r>
          </w:p>
          <w:p w14:paraId="2DCA3006" w14:textId="77777777" w:rsidR="00C05448" w:rsidRDefault="00C05448" w:rsidP="00C05448">
            <w:pPr>
              <w:pStyle w:val="ListParagraph"/>
              <w:numPr>
                <w:ilvl w:val="2"/>
                <w:numId w:val="5"/>
              </w:numPr>
            </w:pPr>
            <w:r>
              <w:t>Could also take a password as an input and return it encrypted with a key</w:t>
            </w:r>
          </w:p>
          <w:p w14:paraId="2B7B12B7" w14:textId="77A16480" w:rsidR="00344D45" w:rsidRDefault="00344D4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2B89B7D2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5D5DB5C0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6F126502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14:paraId="2FB9EAE6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14:paraId="0A75460F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on)</w:t>
            </w:r>
          </w:p>
          <w:p w14:paraId="500D7262" w14:textId="77777777"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14:paraId="2EE9F7A3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60CE007B" w14:textId="77777777"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59F54779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1C3D02A" w14:textId="77777777" w:rsidR="00344D45" w:rsidRDefault="00344D45" w:rsidP="00344D45">
            <w:r>
              <w:t>Line graph, pareto</w:t>
            </w:r>
          </w:p>
        </w:tc>
      </w:tr>
      <w:tr w:rsidR="002D24ED" w14:paraId="7A2F7B2A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8E5F36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B6A6EE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222ED85F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6364963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A95057A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11FFDFA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034DF32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763317F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236E8EA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63941400" w14:textId="77777777" w:rsidTr="002D24ED">
        <w:tc>
          <w:tcPr>
            <w:tcW w:w="9445" w:type="dxa"/>
            <w:gridSpan w:val="2"/>
          </w:tcPr>
          <w:p w14:paraId="17F2651B" w14:textId="00A9EB88" w:rsidR="00BC5F61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The problem comes from losing or forgetting the location of the paper or document or just making sure the passwords are kept in a secure place that only you have access to.</w:t>
            </w:r>
          </w:p>
          <w:p w14:paraId="11BD7443" w14:textId="2946F6F2" w:rsidR="00BC5F61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The paper or document that stores the password could not be with you</w:t>
            </w:r>
          </w:p>
          <w:p w14:paraId="67E162AE" w14:textId="46DFE146" w:rsidR="004D545B" w:rsidRDefault="004D545B" w:rsidP="004D545B">
            <w:pPr>
              <w:pStyle w:val="ListParagraph"/>
              <w:numPr>
                <w:ilvl w:val="1"/>
                <w:numId w:val="6"/>
              </w:numPr>
            </w:pPr>
            <w:r>
              <w:t>Can generate extremely complex passwords for websites that deny one that you input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C9399A2" w14:textId="77777777" w:rsidR="00344D45" w:rsidRDefault="00344D45"/>
        </w:tc>
        <w:tc>
          <w:tcPr>
            <w:tcW w:w="9946" w:type="dxa"/>
            <w:gridSpan w:val="2"/>
          </w:tcPr>
          <w:p w14:paraId="5579AF52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3847C3F7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14:paraId="3435B924" w14:textId="77777777"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14:paraId="0C0C6ED3" w14:textId="77777777"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14:paraId="540458D6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14:paraId="45D0EED2" w14:textId="77777777"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14:paraId="7B66C966" w14:textId="77777777"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14:paraId="31494976" w14:textId="77777777" w:rsidR="00344D45" w:rsidRDefault="00B16A61" w:rsidP="00344D45">
            <w:r>
              <w:t>Standard Operating Procedures</w:t>
            </w:r>
          </w:p>
        </w:tc>
      </w:tr>
    </w:tbl>
    <w:p w14:paraId="42D01F90" w14:textId="77777777" w:rsidR="00B16A61" w:rsidRDefault="00B16A61"/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35E58"/>
    <w:multiLevelType w:val="hybridMultilevel"/>
    <w:tmpl w:val="45901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660F9"/>
    <w:multiLevelType w:val="hybridMultilevel"/>
    <w:tmpl w:val="127E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48"/>
    <w:rsid w:val="0008081F"/>
    <w:rsid w:val="002D24ED"/>
    <w:rsid w:val="00344D45"/>
    <w:rsid w:val="004D545B"/>
    <w:rsid w:val="00B16A61"/>
    <w:rsid w:val="00BC5F61"/>
    <w:rsid w:val="00C0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FD77"/>
  <w15:chartTrackingRefBased/>
  <w15:docId w15:val="{F531EDFD-5615-4F79-B370-87197DF5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lel\Desktop\Clases\inso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Template.dotx</Template>
  <TotalTime>19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R. Carrion</dc:creator>
  <cp:keywords/>
  <dc:description/>
  <cp:lastModifiedBy>francisco carrion</cp:lastModifiedBy>
  <cp:revision>2</cp:revision>
  <dcterms:created xsi:type="dcterms:W3CDTF">2020-08-19T01:18:00Z</dcterms:created>
  <dcterms:modified xsi:type="dcterms:W3CDTF">2020-08-19T01:38:00Z</dcterms:modified>
</cp:coreProperties>
</file>